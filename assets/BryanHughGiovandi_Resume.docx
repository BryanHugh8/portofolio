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305723F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CE7F78" w14:textId="1807BF6C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59B5884" wp14:editId="55ABE4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813D54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D6AC27A560545F8844E3B5C7A615DF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A50939" w:rsidRPr="00906BEE">
                  <w:t>YN</w:t>
                </w:r>
              </w:sdtContent>
            </w:sdt>
          </w:p>
          <w:p w14:paraId="5FFD077E" w14:textId="2C5F8364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F321568D48400CA6563D7D69F9C386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11F7B30D" w14:textId="4274D158" w:rsidR="002C2CDD" w:rsidRPr="00906BEE" w:rsidRDefault="00F61781" w:rsidP="00F61781">
            <w:r>
              <w:t xml:space="preserve">I’m an undergraduate student majoring in Computer Science, eager to leverage my technical skills and passion in software development. Seeking to contribute to a team where I can apply my knowledge, collaborate with teammates, and develop my expertise in creating impactful and useful applications for </w:t>
            </w:r>
            <w:proofErr w:type="gramStart"/>
            <w:r>
              <w:t>the society</w:t>
            </w:r>
            <w:proofErr w:type="gramEnd"/>
            <w:r>
              <w:t>.</w:t>
            </w:r>
          </w:p>
          <w:p w14:paraId="669CC686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FC245B25D04485298D7C2967CFB4C99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6A0E33F2" w14:textId="77777777" w:rsidR="00741125" w:rsidRDefault="00F37160" w:rsidP="00741125">
            <w:r>
              <w:t>TECHNICAL SKILLS:</w:t>
            </w:r>
          </w:p>
          <w:p w14:paraId="5CF10331" w14:textId="324CBD6D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 xml:space="preserve">Swift, </w:t>
            </w:r>
            <w:r w:rsidR="00A64CEB">
              <w:t>React</w:t>
            </w:r>
          </w:p>
          <w:p w14:paraId="7BCAE0B3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HTML, CSS, JS</w:t>
            </w:r>
          </w:p>
          <w:p w14:paraId="5CDA7A45" w14:textId="129D046A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C,</w:t>
            </w:r>
            <w:r w:rsidR="00C413E9">
              <w:t xml:space="preserve"> C++, C#,</w:t>
            </w:r>
            <w:r>
              <w:t xml:space="preserve"> Python, Java</w:t>
            </w:r>
          </w:p>
          <w:p w14:paraId="72AFDED1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7E44A5A6" w14:textId="77777777" w:rsidR="00F37160" w:rsidRDefault="00F37160" w:rsidP="00F37160">
            <w:r>
              <w:t>MEDIA AND DESIGN:</w:t>
            </w:r>
          </w:p>
          <w:p w14:paraId="13EEE38E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Figma</w:t>
            </w:r>
          </w:p>
          <w:p w14:paraId="4B8520E4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Canva</w:t>
            </w:r>
          </w:p>
          <w:p w14:paraId="670D0EFA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Adobe Photoshop</w:t>
            </w:r>
          </w:p>
          <w:p w14:paraId="2778E37D" w14:textId="0C77F4D8" w:rsidR="00F37160" w:rsidRPr="00906BEE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Sketch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3829950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3BBFFF6" w14:textId="6B9912F0" w:rsidR="00C612DA" w:rsidRPr="00BE5B92" w:rsidRDefault="00000000" w:rsidP="00C612DA">
                  <w:pPr>
                    <w:pStyle w:val="Heading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B667B52F21DB46B3B861C1250B912E9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CF0BA1">
                        <w:rPr>
                          <w:color w:val="FFFFFF" w:themeColor="background1"/>
                        </w:rPr>
                        <w:t>Bryan hugh giovandi</w:t>
                      </w:r>
                    </w:sdtContent>
                  </w:sdt>
                </w:p>
                <w:p w14:paraId="3E575A22" w14:textId="4215B1CB" w:rsidR="00906BEE" w:rsidRPr="00906BEE" w:rsidRDefault="00000000" w:rsidP="00906BEE">
                  <w:pPr>
                    <w:pStyle w:val="Heading2"/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9B1870A6AAFE42068F3BB10B0990EB7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CF0BA1">
                        <w:rPr>
                          <w:color w:val="FFFFFF" w:themeColor="background1"/>
                        </w:rPr>
                        <w:t>UNDERGRADUATE STUDENT</w:t>
                      </w:r>
                    </w:sdtContent>
                  </w:sdt>
                  <w:r w:rsidR="00E02DCD" w:rsidRPr="00BE5B92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7847BD67CF4FFE907AB947E6FD674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413E9" w:rsidRPr="00C413E9">
                        <w:rPr>
                          <w:color w:val="FFFFFF" w:themeColor="background1"/>
                        </w:rPr>
                        <w:t>PORTOFOLIO</w:t>
                      </w:r>
                      <w:r w:rsidR="00C413E9" w:rsidRPr="00C413E9">
                        <w:rPr>
                          <w:color w:val="FFFFFF" w:themeColor="background1"/>
                        </w:rPr>
                        <w:br/>
                        <w:t>https://bryanhugh8.github.io/portofolio/</w:t>
                      </w:r>
                    </w:sdtContent>
                  </w:sdt>
                </w:p>
              </w:tc>
            </w:tr>
          </w:tbl>
          <w:p w14:paraId="2E481799" w14:textId="72FDBB7C" w:rsidR="002C2CDD" w:rsidRPr="00906BEE" w:rsidRDefault="00000000" w:rsidP="00BE5B92">
            <w:pPr>
              <w:pStyle w:val="Heading3"/>
              <w:tabs>
                <w:tab w:val="center" w:pos="3366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04CD2A066A564BFB90E838AFDBCA7A8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  <w:r w:rsidR="00BE5B92">
              <w:tab/>
            </w:r>
          </w:p>
          <w:p w14:paraId="1EBE166F" w14:textId="04A8E7C1" w:rsidR="002C2CDD" w:rsidRPr="00906BEE" w:rsidRDefault="00F37160" w:rsidP="007569C1">
            <w:pPr>
              <w:pStyle w:val="Heading4"/>
            </w:pPr>
            <w:r>
              <w:t>IOS Foundation cohort 18</w:t>
            </w:r>
            <w:r w:rsidR="002C2CDD" w:rsidRPr="00906BEE">
              <w:t xml:space="preserve"> • </w:t>
            </w:r>
            <w:r>
              <w:t>APPLE DEVELOPER ACADEMY</w:t>
            </w:r>
            <w:r w:rsidR="002C2CDD" w:rsidRPr="00906BEE">
              <w:t xml:space="preserve"> •</w:t>
            </w:r>
            <w:r w:rsidR="00891FFC">
              <w:t xml:space="preserve"> 20 MARCH – 14 APRIL 2023</w:t>
            </w:r>
          </w:p>
          <w:p w14:paraId="5A1A2757" w14:textId="45AAEE1C" w:rsidR="002C2CDD" w:rsidRPr="00906BEE" w:rsidRDefault="00891FFC" w:rsidP="007569C1">
            <w:r>
              <w:t xml:space="preserve">UI/UX and </w:t>
            </w:r>
            <w:proofErr w:type="gramStart"/>
            <w:r>
              <w:t>Front End</w:t>
            </w:r>
            <w:proofErr w:type="gramEnd"/>
            <w:r>
              <w:t xml:space="preserve"> Developer. Made an IOS based to-do list application</w:t>
            </w:r>
          </w:p>
          <w:p w14:paraId="386421B4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D06089E3574106B25D0351B1EAEAF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746DBBD9" w14:textId="74CE9A6D" w:rsidR="002C2CDD" w:rsidRPr="00906BEE" w:rsidRDefault="00B7263B" w:rsidP="007569C1">
            <w:pPr>
              <w:pStyle w:val="Heading4"/>
            </w:pPr>
            <w:r>
              <w:t>BACHELOR</w:t>
            </w:r>
            <w:r w:rsidR="002C2CDD" w:rsidRPr="00906BEE">
              <w:t xml:space="preserve"> •</w:t>
            </w:r>
            <w:r>
              <w:t xml:space="preserve"> 2022-PRESENT</w:t>
            </w:r>
            <w:r w:rsidR="002C2CDD" w:rsidRPr="00906BEE">
              <w:t xml:space="preserve"> •</w:t>
            </w:r>
            <w:r>
              <w:t xml:space="preserve"> BINA NUSANTARA UNIVERSITY</w:t>
            </w:r>
          </w:p>
          <w:p w14:paraId="30CC5C49" w14:textId="080A61F7" w:rsidR="002C2CDD" w:rsidRPr="00906BEE" w:rsidRDefault="00B7263B" w:rsidP="007569C1">
            <w:r>
              <w:t>Majoring in Computer Science. Current GPA: 3.6</w:t>
            </w:r>
          </w:p>
          <w:p w14:paraId="2AFD17F0" w14:textId="4A0482D4" w:rsidR="002C2CDD" w:rsidRPr="00906BEE" w:rsidRDefault="00B7263B" w:rsidP="007569C1">
            <w:pPr>
              <w:pStyle w:val="Heading4"/>
            </w:pPr>
            <w:r>
              <w:t>HIGH SCHOOL</w:t>
            </w:r>
            <w:r w:rsidR="002C2CDD" w:rsidRPr="00906BEE">
              <w:t xml:space="preserve"> • </w:t>
            </w:r>
            <w:r>
              <w:t>2020-2022</w:t>
            </w:r>
            <w:r w:rsidR="002C2CDD" w:rsidRPr="00906BEE">
              <w:t xml:space="preserve"> • </w:t>
            </w:r>
            <w:r>
              <w:t>PELANGI KASIH SCHOOL</w:t>
            </w:r>
          </w:p>
          <w:p w14:paraId="4A8C2D9A" w14:textId="78F6AA47" w:rsidR="002C2CDD" w:rsidRPr="00906BEE" w:rsidRDefault="00B7263B" w:rsidP="007569C1">
            <w:r>
              <w:t>Science Stream. Ranked 9</w:t>
            </w:r>
            <w:r w:rsidRPr="00B7263B">
              <w:rPr>
                <w:vertAlign w:val="superscript"/>
              </w:rPr>
              <w:t>th</w:t>
            </w:r>
            <w:r>
              <w:t xml:space="preserve"> in</w:t>
            </w:r>
            <w:r w:rsidR="006B0D01">
              <w:t xml:space="preserve"> XI Grade</w:t>
            </w:r>
            <w:r>
              <w:t>.</w:t>
            </w:r>
          </w:p>
          <w:p w14:paraId="7EBE377F" w14:textId="77777777" w:rsidR="002C2CDD" w:rsidRPr="00906BEE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B768DC20F634BB3B9D8AAFBE9719BB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14:paraId="3AB0A370" w14:textId="456D9445" w:rsidR="003D33CE" w:rsidRDefault="003D33CE" w:rsidP="00741125">
            <w:r>
              <w:t>Vice Coordinator of Sponsorship TECHNO</w:t>
            </w:r>
          </w:p>
          <w:p w14:paraId="7849E63C" w14:textId="77777777" w:rsidR="003D33CE" w:rsidRDefault="003D33CE" w:rsidP="00741125">
            <w:r>
              <w:t>HIMTI Bina Nusantara</w:t>
            </w:r>
          </w:p>
          <w:p w14:paraId="2EC1FD75" w14:textId="77777777" w:rsidR="003D33CE" w:rsidRDefault="003D33CE" w:rsidP="00741125">
            <w:r>
              <w:t xml:space="preserve">March </w:t>
            </w:r>
            <w:r w:rsidR="005E763A">
              <w:t>to September 2023</w:t>
            </w:r>
          </w:p>
          <w:p w14:paraId="02574802" w14:textId="77777777" w:rsidR="005E763A" w:rsidRDefault="005E763A" w:rsidP="00741125">
            <w:r>
              <w:t>Help lead the sponsorship division in fund raising and secure sponsorship partners.</w:t>
            </w:r>
          </w:p>
          <w:p w14:paraId="5C633137" w14:textId="77777777" w:rsidR="005E763A" w:rsidRDefault="005E763A" w:rsidP="00741125"/>
          <w:p w14:paraId="4035A242" w14:textId="77777777" w:rsidR="005E763A" w:rsidRDefault="005E763A" w:rsidP="00741125">
            <w:r>
              <w:t>Chairman</w:t>
            </w:r>
          </w:p>
          <w:p w14:paraId="510AB22E" w14:textId="77777777" w:rsidR="005E763A" w:rsidRDefault="005E763A" w:rsidP="00741125">
            <w:r>
              <w:t>OSIS SMA Pelangi Kasih</w:t>
            </w:r>
          </w:p>
          <w:p w14:paraId="7B307B3F" w14:textId="77777777" w:rsidR="005E763A" w:rsidRDefault="005E763A" w:rsidP="00741125">
            <w:r>
              <w:t>September 2021 to September 2022</w:t>
            </w:r>
          </w:p>
          <w:p w14:paraId="6263F912" w14:textId="16E9A21C" w:rsidR="005E763A" w:rsidRPr="00906BEE" w:rsidRDefault="005E763A" w:rsidP="00741125">
            <w:r>
              <w:t>L</w:t>
            </w:r>
            <w:r w:rsidRPr="005E763A">
              <w:t xml:space="preserve">ead </w:t>
            </w:r>
            <w:r>
              <w:t xml:space="preserve">and guide </w:t>
            </w:r>
            <w:r w:rsidRPr="005E763A">
              <w:t>annual school events such as Sports Day, Teacher's Day, Art &amp; Culture Week, and Online Webinars</w:t>
            </w:r>
          </w:p>
        </w:tc>
      </w:tr>
    </w:tbl>
    <w:p w14:paraId="1A0CBC2A" w14:textId="7C474841" w:rsidR="00290AAA" w:rsidRDefault="00E05E03" w:rsidP="00E22E8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F5D03" wp14:editId="257F1E40">
                <wp:simplePos x="0" y="0"/>
                <wp:positionH relativeFrom="column">
                  <wp:posOffset>57176</wp:posOffset>
                </wp:positionH>
                <wp:positionV relativeFrom="paragraph">
                  <wp:posOffset>-7757160</wp:posOffset>
                </wp:positionV>
                <wp:extent cx="1702410" cy="1699145"/>
                <wp:effectExtent l="0" t="0" r="0" b="0"/>
                <wp:wrapNone/>
                <wp:docPr id="4144509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10" cy="169914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638" t="-14640" r="638" b="-1464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098D" id="Oval 3" o:spid="_x0000_s1026" style="position:absolute;margin-left:4.5pt;margin-top:-610.8pt;width:134.05pt;height:1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sectPr w:rsidR="00290AAA" w:rsidSect="00B53DD5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6BC79" w14:textId="77777777" w:rsidR="00986A30" w:rsidRDefault="00986A30" w:rsidP="00713050">
      <w:pPr>
        <w:spacing w:line="240" w:lineRule="auto"/>
      </w:pPr>
      <w:r>
        <w:separator/>
      </w:r>
    </w:p>
  </w:endnote>
  <w:endnote w:type="continuationSeparator" w:id="0">
    <w:p w14:paraId="5E39D7D1" w14:textId="77777777" w:rsidR="00986A30" w:rsidRDefault="00986A3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9C79BF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1F2A4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1B5BF26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83C1B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A630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472F41E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6C94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A9F83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0BD82D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4CB2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A533F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70EF71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AAD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53E777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9EFCF71236741F5AADEF8131C528A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19B64724" w14:textId="3763BE55" w:rsidR="00684488" w:rsidRPr="00CA3DF1" w:rsidRDefault="00F61781" w:rsidP="00811117">
              <w:pPr>
                <w:pStyle w:val="Footer"/>
              </w:pPr>
              <w:r>
                <w:t>bryan.giovandi@binus.ac.id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746E7985A0140939522D86F01A334C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0D3FAB6" w14:textId="48AA2FC3" w:rsidR="00684488" w:rsidRPr="00C2098A" w:rsidRDefault="00F61781" w:rsidP="00811117">
              <w:pPr>
                <w:pStyle w:val="Footer"/>
              </w:pPr>
              <w:r>
                <w:t>087780932198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10F731996264809953181FACF853CD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F45C84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540691DB5F4441FBCFFE6FA50D90B5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321DD96" w14:textId="723B50B8" w:rsidR="00684488" w:rsidRPr="00C2098A" w:rsidRDefault="003A7960" w:rsidP="00811117">
              <w:pPr>
                <w:pStyle w:val="Footer"/>
              </w:pPr>
              <w:r>
                <w:t>https://www.linkedin.com/in/bryan-giovandi/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AF8D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034323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D57FDD" w14:textId="5512560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971ABF" w14:textId="54F1A34B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EA0CF2" w14:textId="79E157C9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FF678C" w14:textId="3B7B25F5" w:rsidR="00217980" w:rsidRDefault="00217980" w:rsidP="00217980">
          <w:pPr>
            <w:pStyle w:val="Footer"/>
          </w:pPr>
        </w:p>
      </w:tc>
    </w:tr>
    <w:tr w:rsidR="00217980" w14:paraId="6345568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D771EFB" w14:textId="798CB7F5" w:rsidR="00811117" w:rsidRPr="00CA3DF1" w:rsidRDefault="0000000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6E3FDEB9A8134B0AB12725B372BFA63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F61781">
                <w:t>bryan.giovandi@binus.ac.id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D8C8CC39C924753A007E294409C799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2DEC4319" w14:textId="45231FF9" w:rsidR="00811117" w:rsidRPr="00C2098A" w:rsidRDefault="00F61781" w:rsidP="00217980">
              <w:pPr>
                <w:pStyle w:val="Footer"/>
              </w:pPr>
              <w:r>
                <w:t>087780932198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D6ED99" w14:textId="08C6974D" w:rsidR="00811117" w:rsidRPr="00C2098A" w:rsidRDefault="00F61781" w:rsidP="00217980">
          <w:pPr>
            <w:pStyle w:val="Footer"/>
          </w:pPr>
          <w:r>
            <w:t>bryan.hugh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B768DC20F634BB3B9D8AAFBE9719BB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5F65E66A" w14:textId="7414EFD0" w:rsidR="00811117" w:rsidRPr="00C2098A" w:rsidRDefault="003A7960" w:rsidP="00217980">
              <w:pPr>
                <w:pStyle w:val="Footer"/>
              </w:pPr>
              <w:r w:rsidRPr="003A7960">
                <w:t>https://www.linkedin.com/in/bryan-giovandi/</w:t>
              </w:r>
            </w:p>
          </w:sdtContent>
        </w:sdt>
      </w:tc>
    </w:tr>
  </w:tbl>
  <w:p w14:paraId="761694E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9CA2" w14:textId="77777777" w:rsidR="00986A30" w:rsidRDefault="00986A30" w:rsidP="00713050">
      <w:pPr>
        <w:spacing w:line="240" w:lineRule="auto"/>
      </w:pPr>
      <w:r>
        <w:separator/>
      </w:r>
    </w:p>
  </w:footnote>
  <w:footnote w:type="continuationSeparator" w:id="0">
    <w:p w14:paraId="15600B33" w14:textId="77777777" w:rsidR="00986A30" w:rsidRDefault="00986A3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ADBB23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1CD5F1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D8F182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8F5790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5B17BE1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EC546E6" w14:textId="77777777" w:rsidR="001A5CA9" w:rsidRPr="009B3C40" w:rsidRDefault="00000000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213DCE15" w14:textId="5A0B0725" w:rsidR="001A5CA9" w:rsidRDefault="00000000" w:rsidP="001A5CA9">
                <w:pPr>
                  <w:pStyle w:val="Heading2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CF0BA1">
                      <w:t>UNDERGRADUATE STUDENT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C413E9">
                      <w:t>PORTOFOLIO</w:t>
                    </w:r>
                    <w:r w:rsidR="00C413E9">
                      <w:br/>
                      <w:t>https://bryanhugh8.github.io/portofolio/</w:t>
                    </w:r>
                  </w:sdtContent>
                </w:sdt>
              </w:p>
            </w:tc>
          </w:tr>
        </w:tbl>
        <w:p w14:paraId="38E4569E" w14:textId="77777777" w:rsidR="001A5CA9" w:rsidRPr="00F207C0" w:rsidRDefault="001A5CA9" w:rsidP="001A5CA9"/>
      </w:tc>
    </w:tr>
  </w:tbl>
  <w:p w14:paraId="495067A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D63E8B"/>
    <w:multiLevelType w:val="hybridMultilevel"/>
    <w:tmpl w:val="CAEA166C"/>
    <w:lvl w:ilvl="0" w:tplc="70F618E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3975">
    <w:abstractNumId w:val="9"/>
  </w:num>
  <w:num w:numId="2" w16cid:durableId="1247037125">
    <w:abstractNumId w:val="7"/>
  </w:num>
  <w:num w:numId="3" w16cid:durableId="1906911322">
    <w:abstractNumId w:val="6"/>
  </w:num>
  <w:num w:numId="4" w16cid:durableId="910387474">
    <w:abstractNumId w:val="5"/>
  </w:num>
  <w:num w:numId="5" w16cid:durableId="334264326">
    <w:abstractNumId w:val="4"/>
  </w:num>
  <w:num w:numId="6" w16cid:durableId="1108738234">
    <w:abstractNumId w:val="8"/>
  </w:num>
  <w:num w:numId="7" w16cid:durableId="1448961025">
    <w:abstractNumId w:val="3"/>
  </w:num>
  <w:num w:numId="8" w16cid:durableId="1618677355">
    <w:abstractNumId w:val="2"/>
  </w:num>
  <w:num w:numId="9" w16cid:durableId="1112434566">
    <w:abstractNumId w:val="1"/>
  </w:num>
  <w:num w:numId="10" w16cid:durableId="921257643">
    <w:abstractNumId w:val="0"/>
  </w:num>
  <w:num w:numId="11" w16cid:durableId="1249772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9"/>
    <w:rsid w:val="00035991"/>
    <w:rsid w:val="00044F29"/>
    <w:rsid w:val="00090860"/>
    <w:rsid w:val="00091382"/>
    <w:rsid w:val="000A07DA"/>
    <w:rsid w:val="000A2BFA"/>
    <w:rsid w:val="000B0619"/>
    <w:rsid w:val="000B61CA"/>
    <w:rsid w:val="000F7610"/>
    <w:rsid w:val="00114ED7"/>
    <w:rsid w:val="001339B2"/>
    <w:rsid w:val="00140B0E"/>
    <w:rsid w:val="001A3D9E"/>
    <w:rsid w:val="001A5CA9"/>
    <w:rsid w:val="001B2AC1"/>
    <w:rsid w:val="001B403A"/>
    <w:rsid w:val="001F4583"/>
    <w:rsid w:val="00217980"/>
    <w:rsid w:val="00244FD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7960"/>
    <w:rsid w:val="003C5528"/>
    <w:rsid w:val="003D03E5"/>
    <w:rsid w:val="003D33CE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E763A"/>
    <w:rsid w:val="00610464"/>
    <w:rsid w:val="006114A8"/>
    <w:rsid w:val="00616DD6"/>
    <w:rsid w:val="00641630"/>
    <w:rsid w:val="00684488"/>
    <w:rsid w:val="006A3CE7"/>
    <w:rsid w:val="006A7746"/>
    <w:rsid w:val="006B0D01"/>
    <w:rsid w:val="006C4C50"/>
    <w:rsid w:val="006D76B1"/>
    <w:rsid w:val="00713050"/>
    <w:rsid w:val="00741125"/>
    <w:rsid w:val="00746F7F"/>
    <w:rsid w:val="007569C1"/>
    <w:rsid w:val="00763832"/>
    <w:rsid w:val="007A35C3"/>
    <w:rsid w:val="007A53B9"/>
    <w:rsid w:val="007D2696"/>
    <w:rsid w:val="007D2FD2"/>
    <w:rsid w:val="00811117"/>
    <w:rsid w:val="00823C54"/>
    <w:rsid w:val="00841146"/>
    <w:rsid w:val="0088504C"/>
    <w:rsid w:val="00891FFC"/>
    <w:rsid w:val="0089382B"/>
    <w:rsid w:val="008A1907"/>
    <w:rsid w:val="008C6BCA"/>
    <w:rsid w:val="008C7B50"/>
    <w:rsid w:val="008E4B30"/>
    <w:rsid w:val="00906BEE"/>
    <w:rsid w:val="009243E7"/>
    <w:rsid w:val="00926A9E"/>
    <w:rsid w:val="00985D58"/>
    <w:rsid w:val="00986A30"/>
    <w:rsid w:val="009B0349"/>
    <w:rsid w:val="009B3C40"/>
    <w:rsid w:val="00A42540"/>
    <w:rsid w:val="00A50939"/>
    <w:rsid w:val="00A64CEB"/>
    <w:rsid w:val="00A83413"/>
    <w:rsid w:val="00AA0893"/>
    <w:rsid w:val="00AA6A40"/>
    <w:rsid w:val="00AA75F6"/>
    <w:rsid w:val="00AD00FD"/>
    <w:rsid w:val="00AF0A8E"/>
    <w:rsid w:val="00B53DD5"/>
    <w:rsid w:val="00B5664D"/>
    <w:rsid w:val="00B7263B"/>
    <w:rsid w:val="00BA5B40"/>
    <w:rsid w:val="00BD0206"/>
    <w:rsid w:val="00BE5B92"/>
    <w:rsid w:val="00C2098A"/>
    <w:rsid w:val="00C413E9"/>
    <w:rsid w:val="00C41531"/>
    <w:rsid w:val="00C5444A"/>
    <w:rsid w:val="00C612DA"/>
    <w:rsid w:val="00C7741E"/>
    <w:rsid w:val="00C875AB"/>
    <w:rsid w:val="00CA3DF1"/>
    <w:rsid w:val="00CA4581"/>
    <w:rsid w:val="00CE18D5"/>
    <w:rsid w:val="00CF0BA1"/>
    <w:rsid w:val="00D04109"/>
    <w:rsid w:val="00D97A41"/>
    <w:rsid w:val="00DD3CF6"/>
    <w:rsid w:val="00DD6416"/>
    <w:rsid w:val="00DE7D02"/>
    <w:rsid w:val="00DF4E0A"/>
    <w:rsid w:val="00E02DCD"/>
    <w:rsid w:val="00E05E03"/>
    <w:rsid w:val="00E12C60"/>
    <w:rsid w:val="00E22E87"/>
    <w:rsid w:val="00E50951"/>
    <w:rsid w:val="00E55B68"/>
    <w:rsid w:val="00E57630"/>
    <w:rsid w:val="00E86C2B"/>
    <w:rsid w:val="00EB2D52"/>
    <w:rsid w:val="00EF7CC9"/>
    <w:rsid w:val="00F207C0"/>
    <w:rsid w:val="00F20AE5"/>
    <w:rsid w:val="00F37160"/>
    <w:rsid w:val="00F47E97"/>
    <w:rsid w:val="00F61781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2C50AD"/>
  <w15:chartTrackingRefBased/>
  <w15:docId w15:val="{FB000BDA-0F98-4CD0-9A89-0E60F459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Trianggoro%20W\AppData\Roaming\Microsoft\Templates\Polished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6AC27A560545F8844E3B5C7A61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636-C0A8-435D-9D70-590775FB6555}"/>
      </w:docPartPr>
      <w:docPartBody>
        <w:p w:rsidR="00A72399" w:rsidRDefault="005C65B2">
          <w:pPr>
            <w:pStyle w:val="8D6AC27A560545F8844E3B5C7A615DF0"/>
          </w:pPr>
          <w:r w:rsidRPr="00906BEE">
            <w:t>YN</w:t>
          </w:r>
        </w:p>
      </w:docPartBody>
    </w:docPart>
    <w:docPart>
      <w:docPartPr>
        <w:name w:val="9EF321568D48400CA6563D7D69F9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3138-DAD9-4E3D-AF7F-42E588D69D91}"/>
      </w:docPartPr>
      <w:docPartBody>
        <w:p w:rsidR="00A72399" w:rsidRDefault="005C65B2">
          <w:pPr>
            <w:pStyle w:val="9EF321568D48400CA6563D7D69F9C386"/>
          </w:pPr>
          <w:r w:rsidRPr="00906BEE">
            <w:t>Objective</w:t>
          </w:r>
        </w:p>
      </w:docPartBody>
    </w:docPart>
    <w:docPart>
      <w:docPartPr>
        <w:name w:val="8FC245B25D04485298D7C2967CF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F00C-55A9-4330-A649-75F54D959BAB}"/>
      </w:docPartPr>
      <w:docPartBody>
        <w:p w:rsidR="00A72399" w:rsidRDefault="005C65B2">
          <w:pPr>
            <w:pStyle w:val="8FC245B25D04485298D7C2967CFB4C99"/>
          </w:pPr>
          <w:r w:rsidRPr="00906BEE">
            <w:t>Skills</w:t>
          </w:r>
        </w:p>
      </w:docPartBody>
    </w:docPart>
    <w:docPart>
      <w:docPartPr>
        <w:name w:val="B667B52F21DB46B3B861C1250B91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14A2-4204-4566-8CAA-3586B4BB4A21}"/>
      </w:docPartPr>
      <w:docPartBody>
        <w:p w:rsidR="00A72399" w:rsidRDefault="005C65B2">
          <w:pPr>
            <w:pStyle w:val="B667B52F21DB46B3B861C1250B912E9E"/>
          </w:pPr>
          <w:r>
            <w:t>Your name</w:t>
          </w:r>
        </w:p>
      </w:docPartBody>
    </w:docPart>
    <w:docPart>
      <w:docPartPr>
        <w:name w:val="9B1870A6AAFE42068F3BB10B0990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3813-99B2-4D8B-80FC-594C205ADB9E}"/>
      </w:docPartPr>
      <w:docPartBody>
        <w:p w:rsidR="00A72399" w:rsidRDefault="005C65B2">
          <w:pPr>
            <w:pStyle w:val="9B1870A6AAFE42068F3BB10B0990EB71"/>
          </w:pPr>
          <w:r w:rsidRPr="00906BEE">
            <w:t>Profession or Industry</w:t>
          </w:r>
        </w:p>
      </w:docPartBody>
    </w:docPart>
    <w:docPart>
      <w:docPartPr>
        <w:name w:val="757847BD67CF4FFE907AB947E6FD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089-E04C-4095-A96C-689D82D0EB54}"/>
      </w:docPartPr>
      <w:docPartBody>
        <w:p w:rsidR="00A72399" w:rsidRDefault="005C65B2">
          <w:pPr>
            <w:pStyle w:val="757847BD67CF4FFE907AB947E6FD674C"/>
          </w:pPr>
          <w:r w:rsidRPr="00906BEE">
            <w:t>Link to other online properties: Portfolio/Website/Blog</w:t>
          </w:r>
        </w:p>
      </w:docPartBody>
    </w:docPart>
    <w:docPart>
      <w:docPartPr>
        <w:name w:val="04CD2A066A564BFB90E838AFDBC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B4AFA-1E6F-4C85-B3F7-8900ED1D6E07}"/>
      </w:docPartPr>
      <w:docPartBody>
        <w:p w:rsidR="00A72399" w:rsidRDefault="005C65B2">
          <w:pPr>
            <w:pStyle w:val="04CD2A066A564BFB90E838AFDBCA7A8F"/>
          </w:pPr>
          <w:r w:rsidRPr="00906BEE">
            <w:t>Experience</w:t>
          </w:r>
        </w:p>
      </w:docPartBody>
    </w:docPart>
    <w:docPart>
      <w:docPartPr>
        <w:name w:val="78D06089E3574106B25D0351B1EA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781-DC34-4C1B-8170-835C5A9FA404}"/>
      </w:docPartPr>
      <w:docPartBody>
        <w:p w:rsidR="00A72399" w:rsidRDefault="005C65B2">
          <w:pPr>
            <w:pStyle w:val="78D06089E3574106B25D0351B1EAEAF2"/>
          </w:pPr>
          <w:r w:rsidRPr="00906BEE">
            <w:t>Education</w:t>
          </w:r>
        </w:p>
      </w:docPartBody>
    </w:docPart>
    <w:docPart>
      <w:docPartPr>
        <w:name w:val="6E3FDEB9A8134B0AB12725B372BF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5D5F-3FF9-4AB3-BF45-A3AC67735550}"/>
      </w:docPartPr>
      <w:docPartBody>
        <w:p w:rsidR="00A72399" w:rsidRDefault="005C65B2">
          <w:pPr>
            <w:pStyle w:val="6E3FDEB9A8134B0AB12725B372BFA632"/>
          </w:pPr>
          <w:r w:rsidRPr="00906BEE">
            <w:t>School</w:t>
          </w:r>
        </w:p>
      </w:docPartBody>
    </w:docPart>
    <w:docPart>
      <w:docPartPr>
        <w:name w:val="39EFCF71236741F5AADEF8131C52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7D80-46E0-4A02-9B27-8CC14BD4F507}"/>
      </w:docPartPr>
      <w:docPartBody>
        <w:p w:rsidR="00A72399" w:rsidRDefault="005C65B2">
          <w:pPr>
            <w:pStyle w:val="39EFCF71236741F5AADEF8131C528AE3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9D8C8CC39C924753A007E294409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3B1E-D0A3-47CA-9B99-25D202B6B8DF}"/>
      </w:docPartPr>
      <w:docPartBody>
        <w:p w:rsidR="00A72399" w:rsidRDefault="005C65B2">
          <w:pPr>
            <w:pStyle w:val="9D8C8CC39C924753A007E294409C799E"/>
          </w:pPr>
          <w:r w:rsidRPr="00906BEE">
            <w:t>Degree</w:t>
          </w:r>
        </w:p>
      </w:docPartBody>
    </w:docPart>
    <w:docPart>
      <w:docPartPr>
        <w:name w:val="2746E7985A0140939522D86F01A3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639-EE76-45C1-B6A1-435D7F6613D4}"/>
      </w:docPartPr>
      <w:docPartBody>
        <w:p w:rsidR="00A72399" w:rsidRDefault="005C65B2">
          <w:pPr>
            <w:pStyle w:val="2746E7985A0140939522D86F01A334C6"/>
          </w:pPr>
          <w:r w:rsidRPr="00906BEE">
            <w:t>Date Earned</w:t>
          </w:r>
        </w:p>
      </w:docPartBody>
    </w:docPart>
    <w:docPart>
      <w:docPartPr>
        <w:name w:val="310F731996264809953181FACF85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DC76-EBF3-4DE2-B8BF-42D178BDF844}"/>
      </w:docPartPr>
      <w:docPartBody>
        <w:p w:rsidR="00A72399" w:rsidRDefault="005C65B2">
          <w:pPr>
            <w:pStyle w:val="310F731996264809953181FACF853CD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768DC20F634BB3B9D8AAFBE971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2C85-3690-49EC-80A2-B6125CEA73C2}"/>
      </w:docPartPr>
      <w:docPartBody>
        <w:p w:rsidR="00A72399" w:rsidRDefault="005C65B2">
          <w:pPr>
            <w:pStyle w:val="9B768DC20F634BB3B9D8AAFBE9719BB0"/>
          </w:pPr>
          <w:r w:rsidRPr="00906BEE">
            <w:t>Volunteer Experience or Leadership</w:t>
          </w:r>
        </w:p>
      </w:docPartBody>
    </w:docPart>
    <w:docPart>
      <w:docPartPr>
        <w:name w:val="B540691DB5F4441FBCFFE6FA50D9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21B8-ED71-442F-91BA-3D65ACC8764A}"/>
      </w:docPartPr>
      <w:docPartBody>
        <w:p w:rsidR="00A72399" w:rsidRDefault="005C65B2">
          <w:pPr>
            <w:pStyle w:val="B540691DB5F4441FBCFFE6FA50D90B5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B2"/>
    <w:rsid w:val="0013255C"/>
    <w:rsid w:val="001A5422"/>
    <w:rsid w:val="00356958"/>
    <w:rsid w:val="005C65B2"/>
    <w:rsid w:val="007A53B9"/>
    <w:rsid w:val="00A72399"/>
    <w:rsid w:val="00A72830"/>
    <w:rsid w:val="00E50951"/>
    <w:rsid w:val="00F154B0"/>
    <w:rsid w:val="00F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AC27A560545F8844E3B5C7A615DF0">
    <w:name w:val="8D6AC27A560545F8844E3B5C7A615DF0"/>
  </w:style>
  <w:style w:type="paragraph" w:customStyle="1" w:styleId="9EF321568D48400CA6563D7D69F9C386">
    <w:name w:val="9EF321568D48400CA6563D7D69F9C386"/>
  </w:style>
  <w:style w:type="paragraph" w:customStyle="1" w:styleId="8FC245B25D04485298D7C2967CFB4C99">
    <w:name w:val="8FC245B25D04485298D7C2967CFB4C99"/>
  </w:style>
  <w:style w:type="paragraph" w:customStyle="1" w:styleId="B667B52F21DB46B3B861C1250B912E9E">
    <w:name w:val="B667B52F21DB46B3B861C1250B912E9E"/>
  </w:style>
  <w:style w:type="paragraph" w:customStyle="1" w:styleId="9B1870A6AAFE42068F3BB10B0990EB71">
    <w:name w:val="9B1870A6AAFE42068F3BB10B0990EB71"/>
  </w:style>
  <w:style w:type="paragraph" w:customStyle="1" w:styleId="757847BD67CF4FFE907AB947E6FD674C">
    <w:name w:val="757847BD67CF4FFE907AB947E6FD674C"/>
  </w:style>
  <w:style w:type="paragraph" w:customStyle="1" w:styleId="04CD2A066A564BFB90E838AFDBCA7A8F">
    <w:name w:val="04CD2A066A564BFB90E838AFDBCA7A8F"/>
  </w:style>
  <w:style w:type="paragraph" w:customStyle="1" w:styleId="78D06089E3574106B25D0351B1EAEAF2">
    <w:name w:val="78D06089E3574106B25D0351B1EAEAF2"/>
  </w:style>
  <w:style w:type="paragraph" w:customStyle="1" w:styleId="6E3FDEB9A8134B0AB12725B372BFA632">
    <w:name w:val="6E3FDEB9A8134B0AB12725B372BFA632"/>
  </w:style>
  <w:style w:type="paragraph" w:customStyle="1" w:styleId="39EFCF71236741F5AADEF8131C528AE3">
    <w:name w:val="39EFCF71236741F5AADEF8131C528AE3"/>
  </w:style>
  <w:style w:type="paragraph" w:customStyle="1" w:styleId="9D8C8CC39C924753A007E294409C799E">
    <w:name w:val="9D8C8CC39C924753A007E294409C799E"/>
  </w:style>
  <w:style w:type="paragraph" w:customStyle="1" w:styleId="2746E7985A0140939522D86F01A334C6">
    <w:name w:val="2746E7985A0140939522D86F01A334C6"/>
  </w:style>
  <w:style w:type="paragraph" w:customStyle="1" w:styleId="310F731996264809953181FACF853CD3">
    <w:name w:val="310F731996264809953181FACF853CD3"/>
  </w:style>
  <w:style w:type="paragraph" w:customStyle="1" w:styleId="9B768DC20F634BB3B9D8AAFBE9719BB0">
    <w:name w:val="9B768DC20F634BB3B9D8AAFBE9719BB0"/>
  </w:style>
  <w:style w:type="paragraph" w:customStyle="1" w:styleId="B540691DB5F4441FBCFFE6FA50D90B5C">
    <w:name w:val="B540691DB5F4441FBCFFE6FA50D9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087780932198</CompanyAddress>
  <CompanyPhone/>
  <CompanyFax>https://www.linkedin.com/in/bryan-giovandi/</CompanyFax>
  <CompanyEmail>bryan.giovandi@binus.ac.id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MOO(2)</Template>
  <TotalTime>23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UNDERGRADUATE STUDENT</dc:subject>
  <dc:creator>Trianggoro Wiradinata</dc:creator>
  <cp:keywords/>
  <dc:description>PORTOFOLIO
https://bryanhugh8.github.io/portofolio/</dc:description>
  <cp:lastModifiedBy>BRYAN HUGH GIOVANDI</cp:lastModifiedBy>
  <cp:revision>2</cp:revision>
  <cp:lastPrinted>2024-05-08T13:23:00Z</cp:lastPrinted>
  <dcterms:created xsi:type="dcterms:W3CDTF">2024-06-17T15:13:00Z</dcterms:created>
  <dcterms:modified xsi:type="dcterms:W3CDTF">2024-06-17T15:13:00Z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